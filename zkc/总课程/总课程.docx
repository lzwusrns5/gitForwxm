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1、上午学产品，下午学java，晚上有就学，力争早睡觉；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2、产品学习内容参照</w:t>
      </w:r>
      <w:bookmarkStart w:id="0" w:name="_GoBack"/>
      <w:bookmarkEnd w:id="0"/>
      <w:r>
        <w:rPr>
          <w:rFonts w:hint="eastAsia"/>
          <w:lang w:val="en-US" w:eastAsia="zh-CN"/>
        </w:rPr>
        <w:t>产品课程文档中主讲内容对应的技术要点来学习。技术学习内容会提前提供网址或提供下载文件；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3、java学习内容主要由我提供；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4、如有异议，应当复制此表格，重建一个docx文档，改正后给我；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5、没人监督你，惰性会吞噬你。</w:t>
      </w:r>
    </w:p>
    <w:tbl>
      <w:tblPr>
        <w:tblStyle w:val="5"/>
        <w:tblW w:w="8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9:30——12:00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2:30——6:00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产品形态与行业分析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产品研发流程与周期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市场调研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用户调研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java介绍；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java虚拟机介绍，了解类加载器、反射；3、java运算符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4、字符串方法复习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算法题训练（2道）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竞品分析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模拟分析练习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（1）static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（2）继承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（3）抽象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（4）interface接口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（6）内部类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需求挖掘与评估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需求排序与管理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（1）异常处理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（2）file字节字符缓冲流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（3）其他流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（4）xml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用流程图表达业务逻辑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（1）关于java源码的重写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（2）时间日历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（3）正则表达式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高保真原型设计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输出、评审和场景式演练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（1）collection接口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（2）hashset hashmap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产品经理与项目经理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项目管理五要素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项目管理流程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（1）jdbc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（2）连接池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（3）dbutils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项目管理流程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项目管理注意问题及风险管理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产品经理如何进行项目管理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mysql数据库、事物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oracle数据库回顾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复习13日前的产品学习流程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网络编程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常用运营方法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前端部分介绍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复习16前的重要部分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1、jsp和jstl以及el、mvc模式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2、tomcat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模拟企业实战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（1）request response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（2）servlet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（3）cookie session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模拟企业实战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（1）listener和filter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（2）ajax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（3）动态代理 案例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产品分析简单的网上商城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网上商城代码实现（登录注册的实践）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产品分析简单的网上商城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网上商城代码实现（验证码、发短信、发邮箱功能的理解）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产品分析简单的网上商城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网上商城代码实现（购物车、订单功能的理解）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其它功能补充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项目实战前准备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（1）linux系统介绍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（2）nginx分布式介绍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项目实战《P2P借贷平台》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P2P行业调研分析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P2P平台功能流程梳理）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Struts2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项目实战《P2P借贷平台》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产品周期把控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产品工作流程协调)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项目实战《P2P借贷平台》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（需求变更）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项目实战《P2P借贷平台》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（产品验收）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项目实战《P2P借贷平台》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产品上线跟踪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产品迭代）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hibernate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1、电商的行业现状与市场分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mybatis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springmvc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maven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Solr&amp;lucene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品优购产品业务学习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电商产品规划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产品设计及相关文档）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品优购产品业务学习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产品设计及相关文档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品优购产品业务学习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（1、产品开发与项目推进）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品优购产品业务学习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品优购产品业务学习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产品运营及迭代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品优购产品业务学习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bos2.0产品业务学习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bos2.0产品业务学习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bos2.0产品业务学习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bos2.0产品业务学习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6日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bos2.0产品业务学习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bos2.0产品业务学习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3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恭喜你！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12AD7"/>
    <w:rsid w:val="09175379"/>
    <w:rsid w:val="3FF12AD7"/>
    <w:rsid w:val="46705A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pieac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2018-08-04T03:45:00Z</dcterms:created>
  <dc:creator>icepieace</dc:creator>
  <cp:lastModifiedBy>icepieace</cp:lastModifiedBy>
  <dcterms:modified xsi:type="dcterms:W3CDTF">2018-08-04T04:16:20Z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